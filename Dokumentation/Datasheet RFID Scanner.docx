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EA" w:rsidRPr="0025274C" w:rsidRDefault="0025274C">
      <w:pPr>
        <w:rPr>
          <w:sz w:val="28"/>
          <w:lang w:val="en-US"/>
        </w:rPr>
      </w:pPr>
      <w:r w:rsidRPr="0025274C">
        <w:rPr>
          <w:sz w:val="28"/>
          <w:lang w:val="en-US"/>
        </w:rPr>
        <w:t>RC522 RFID-Device</w:t>
      </w:r>
    </w:p>
    <w:p w:rsidR="0025274C" w:rsidRPr="0025274C" w:rsidRDefault="0025274C">
      <w:pPr>
        <w:rPr>
          <w:sz w:val="28"/>
          <w:lang w:val="en-US"/>
        </w:rPr>
      </w:pPr>
      <w:r w:rsidRPr="0025274C">
        <w:rPr>
          <w:sz w:val="28"/>
          <w:lang w:val="en-US"/>
        </w:rPr>
        <w:tab/>
      </w:r>
      <w:hyperlink r:id="rId7" w:history="1">
        <w:r w:rsidRPr="0025274C">
          <w:rPr>
            <w:rStyle w:val="Hyperlink"/>
            <w:sz w:val="28"/>
            <w:lang w:val="en-US"/>
          </w:rPr>
          <w:t>https://github.com/pkourany/MFRC522_RFID_Library</w:t>
        </w:r>
      </w:hyperlink>
    </w:p>
    <w:p w:rsidR="0025274C" w:rsidRPr="0025274C" w:rsidRDefault="0025274C">
      <w:pPr>
        <w:rPr>
          <w:sz w:val="28"/>
          <w:lang w:val="en-US"/>
        </w:rPr>
      </w:pPr>
      <w:r w:rsidRPr="0025274C">
        <w:rPr>
          <w:sz w:val="28"/>
          <w:lang w:val="en-US"/>
        </w:rPr>
        <w:tab/>
        <w:t>Pinouts for the RC522 to Arduino Uno</w:t>
      </w: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MOSI: Pin 11</w:t>
      </w: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MISO: Pin 12</w:t>
      </w: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SCK: Pin13</w:t>
      </w: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SS: Pin 10</w:t>
      </w: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RST: Pin 9</w:t>
      </w: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I2C LC-Display</w:t>
      </w: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</w:r>
      <w:hyperlink r:id="rId8" w:history="1">
        <w:r w:rsidRPr="00302016">
          <w:rPr>
            <w:rStyle w:val="Hyperlink"/>
            <w:sz w:val="28"/>
            <w:lang w:val="en-US"/>
          </w:rPr>
          <w:t>https://github.com/fdebrabander/Arduino-LiquidCrystal-I2C-library</w:t>
        </w:r>
      </w:hyperlink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</w:p>
    <w:p w:rsid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PCF8574</w:t>
      </w:r>
    </w:p>
    <w:p w:rsidR="0025274C" w:rsidRPr="0025274C" w:rsidRDefault="0025274C" w:rsidP="0025274C">
      <w:pPr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ab/>
        <w:t>the Adress</w:t>
      </w:r>
      <w:r w:rsidRPr="0025274C">
        <w:rPr>
          <w:sz w:val="28"/>
          <w:lang w:val="en-US"/>
        </w:rPr>
        <w:t xml:space="preserve"> </w:t>
      </w:r>
      <w:r>
        <w:rPr>
          <w:sz w:val="28"/>
          <w:lang w:val="en-US"/>
        </w:rPr>
        <w:t>I2C</w:t>
      </w:r>
      <w:bookmarkStart w:id="0" w:name="_GoBack"/>
      <w:bookmarkEnd w:id="0"/>
      <w:r>
        <w:rPr>
          <w:sz w:val="28"/>
          <w:lang w:val="en-US"/>
        </w:rPr>
        <w:t xml:space="preserve"> 0x20 for init the LC-Display</w:t>
      </w:r>
    </w:p>
    <w:sectPr w:rsidR="0025274C" w:rsidRPr="0025274C" w:rsidSect="0025274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4C" w:rsidRDefault="0025274C" w:rsidP="0025274C">
      <w:pPr>
        <w:spacing w:after="0" w:line="240" w:lineRule="auto"/>
      </w:pPr>
      <w:r>
        <w:separator/>
      </w:r>
    </w:p>
  </w:endnote>
  <w:endnote w:type="continuationSeparator" w:id="0">
    <w:p w:rsidR="0025274C" w:rsidRDefault="0025274C" w:rsidP="0025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4C" w:rsidRDefault="0025274C" w:rsidP="0025274C">
      <w:pPr>
        <w:spacing w:after="0" w:line="240" w:lineRule="auto"/>
      </w:pPr>
      <w:r>
        <w:separator/>
      </w:r>
    </w:p>
  </w:footnote>
  <w:footnote w:type="continuationSeparator" w:id="0">
    <w:p w:rsidR="0025274C" w:rsidRDefault="0025274C" w:rsidP="0025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74C" w:rsidRDefault="0025274C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992D4" wp14:editId="7A829F8F">
              <wp:simplePos x="0" y="0"/>
              <wp:positionH relativeFrom="column">
                <wp:posOffset>-1038860</wp:posOffset>
              </wp:positionH>
              <wp:positionV relativeFrom="paragraph">
                <wp:posOffset>-513229</wp:posOffset>
              </wp:positionV>
              <wp:extent cx="7820809" cy="774551"/>
              <wp:effectExtent l="0" t="0" r="8890" b="698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0809" cy="77455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5274C" w:rsidRDefault="0025274C" w:rsidP="0025274C">
                          <w:pPr>
                            <w:jc w:val="center"/>
                          </w:pPr>
                        </w:p>
                        <w:p w:rsidR="0025274C" w:rsidRPr="0025274C" w:rsidRDefault="0025274C" w:rsidP="0025274C">
                          <w:pPr>
                            <w:jc w:val="center"/>
                            <w:rPr>
                              <w:b/>
                              <w:sz w:val="28"/>
                              <w:lang w:val="en-US"/>
                            </w:rPr>
                          </w:pPr>
                          <w:r w:rsidRPr="0025274C">
                            <w:rPr>
                              <w:b/>
                              <w:sz w:val="28"/>
                              <w:lang w:val="en-US"/>
                            </w:rPr>
                            <w:t>Datasheet for RFID-</w:t>
                          </w:r>
                          <w:r>
                            <w:rPr>
                              <w:b/>
                              <w:sz w:val="28"/>
                              <w:lang w:val="en-US"/>
                            </w:rPr>
                            <w:t>Device</w:t>
                          </w:r>
                          <w:r w:rsidRPr="0025274C">
                            <w:rPr>
                              <w:b/>
                              <w:sz w:val="28"/>
                              <w:lang w:val="en-US"/>
                            </w:rPr>
                            <w:t xml:space="preserve"> Programm,Libery’s, Functions</w:t>
                          </w:r>
                        </w:p>
                        <w:p w:rsidR="0025274C" w:rsidRPr="0025274C" w:rsidRDefault="0025274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" o:spid="_x0000_s1026" style="position:absolute;margin-left:-81.8pt;margin-top:-40.4pt;width:615.8pt;height:6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" fillcolor="#8db3e2 [1311]" stroked="f" strokeweight="2pt">
              <v:textbox>
                <w:txbxContent>
                  <w:p w:rsidR="0025274C" w:rsidRDefault="0025274C" w:rsidP="0025274C">
                    <w:pPr>
                      <w:jc w:val="center"/>
                    </w:pPr>
                  </w:p>
                  <w:p w:rsidR="0025274C" w:rsidRPr="0025274C" w:rsidRDefault="0025274C" w:rsidP="0025274C">
                    <w:pPr>
                      <w:jc w:val="center"/>
                      <w:rPr>
                        <w:b/>
                        <w:sz w:val="28"/>
                        <w:lang w:val="en-US"/>
                      </w:rPr>
                    </w:pPr>
                    <w:r w:rsidRPr="0025274C">
                      <w:rPr>
                        <w:b/>
                        <w:sz w:val="28"/>
                        <w:lang w:val="en-US"/>
                      </w:rPr>
                      <w:t>Datasheet for RFID-</w:t>
                    </w:r>
                    <w:r>
                      <w:rPr>
                        <w:b/>
                        <w:sz w:val="28"/>
                        <w:lang w:val="en-US"/>
                      </w:rPr>
                      <w:t>Device</w:t>
                    </w:r>
                    <w:r w:rsidRPr="0025274C">
                      <w:rPr>
                        <w:b/>
                        <w:sz w:val="28"/>
                        <w:lang w:val="en-US"/>
                      </w:rPr>
                      <w:t xml:space="preserve"> Programm,Libery’s, Functions</w:t>
                    </w:r>
                  </w:p>
                  <w:p w:rsidR="0025274C" w:rsidRPr="0025274C" w:rsidRDefault="0025274C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t>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4C"/>
    <w:rsid w:val="0025274C"/>
    <w:rsid w:val="00B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74C"/>
  </w:style>
  <w:style w:type="paragraph" w:styleId="Fuzeile">
    <w:name w:val="footer"/>
    <w:basedOn w:val="Standard"/>
    <w:link w:val="FuzeileZchn"/>
    <w:uiPriority w:val="99"/>
    <w:unhideWhenUsed/>
    <w:rsid w:val="00252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274C"/>
  </w:style>
  <w:style w:type="character" w:styleId="Hyperlink">
    <w:name w:val="Hyperlink"/>
    <w:basedOn w:val="Absatz-Standardschriftart"/>
    <w:uiPriority w:val="99"/>
    <w:unhideWhenUsed/>
    <w:rsid w:val="002527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2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274C"/>
  </w:style>
  <w:style w:type="paragraph" w:styleId="Fuzeile">
    <w:name w:val="footer"/>
    <w:basedOn w:val="Standard"/>
    <w:link w:val="FuzeileZchn"/>
    <w:uiPriority w:val="99"/>
    <w:unhideWhenUsed/>
    <w:rsid w:val="00252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274C"/>
  </w:style>
  <w:style w:type="character" w:styleId="Hyperlink">
    <w:name w:val="Hyperlink"/>
    <w:basedOn w:val="Absatz-Standardschriftart"/>
    <w:uiPriority w:val="99"/>
    <w:unhideWhenUsed/>
    <w:rsid w:val="002527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debrabander/Arduino-LiquidCrystal-I2C-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kourany/MFRC522_RFID_Libra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B1FFD196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Ausbildungswerkstatt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Kühl, Marcel</dc:creator>
  <cp:lastModifiedBy>Kühl, Marcel</cp:lastModifiedBy>
  <cp:revision>1</cp:revision>
  <cp:lastPrinted>2018-02-13T12:25:00Z</cp:lastPrinted>
  <dcterms:created xsi:type="dcterms:W3CDTF">2018-02-13T12:13:00Z</dcterms:created>
  <dcterms:modified xsi:type="dcterms:W3CDTF">2018-02-13T12:33:00Z</dcterms:modified>
</cp:coreProperties>
</file>